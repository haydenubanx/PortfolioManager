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7A23" w14:textId="17489FD8" w:rsidR="006359B3" w:rsidRPr="00E63A22" w:rsidRDefault="001F3B78" w:rsidP="00E63A22">
      <w:pPr>
        <w:spacing w:after="0" w:line="360" w:lineRule="auto"/>
        <w:ind w:left="720"/>
        <w:jc w:val="center"/>
        <w:rPr>
          <w:rFonts w:ascii="Times New Roman Bold" w:eastAsia="Times New Roman" w:hAnsi="Times New Roman Bold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0B90C7" wp14:editId="0175AB0B">
            <wp:simplePos x="0" y="0"/>
            <wp:positionH relativeFrom="column">
              <wp:posOffset>-551180</wp:posOffset>
            </wp:positionH>
            <wp:positionV relativeFrom="paragraph">
              <wp:posOffset>5384752</wp:posOffset>
            </wp:positionV>
            <wp:extent cx="4884420" cy="536067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E1DAC0" wp14:editId="5AED7001">
            <wp:simplePos x="0" y="0"/>
            <wp:positionH relativeFrom="column">
              <wp:posOffset>-551180</wp:posOffset>
            </wp:positionH>
            <wp:positionV relativeFrom="paragraph">
              <wp:posOffset>384810</wp:posOffset>
            </wp:positionV>
            <wp:extent cx="4888230" cy="4970145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350">
        <w:rPr>
          <w:rFonts w:ascii="Times New Roman Bold" w:eastAsia="Times New Roman" w:hAnsi="Times New Roman Bold" w:cs="Times New Roman"/>
          <w:smallCaps/>
          <w:sz w:val="28"/>
          <w:szCs w:val="28"/>
        </w:rPr>
        <w:t xml:space="preserve">C++ Programming </w:t>
      </w:r>
      <w:r w:rsidR="00F51640">
        <w:rPr>
          <w:rFonts w:ascii="Times New Roman Bold" w:eastAsia="Times New Roman" w:hAnsi="Times New Roman Bold" w:cs="Times New Roman"/>
          <w:smallCaps/>
          <w:sz w:val="28"/>
          <w:szCs w:val="28"/>
        </w:rPr>
        <w:t>Assignment</w:t>
      </w:r>
      <w:r w:rsidR="000B0AB5">
        <w:rPr>
          <w:rFonts w:ascii="Times New Roman Bold" w:eastAsia="Times New Roman" w:hAnsi="Times New Roman Bold" w:cs="Times New Roman"/>
          <w:smallCaps/>
          <w:sz w:val="28"/>
          <w:szCs w:val="28"/>
        </w:rPr>
        <w:t xml:space="preserve"> </w:t>
      </w:r>
      <w:r w:rsidR="009342C2">
        <w:rPr>
          <w:rFonts w:ascii="Times New Roman Bold" w:eastAsia="Times New Roman" w:hAnsi="Times New Roman Bold" w:cs="Times New Roman"/>
          <w:smallCaps/>
          <w:sz w:val="28"/>
          <w:szCs w:val="28"/>
        </w:rPr>
        <w:t>7</w:t>
      </w:r>
      <w:r w:rsidR="00062350">
        <w:rPr>
          <w:rFonts w:ascii="Times New Roman Bold" w:eastAsia="Times New Roman" w:hAnsi="Times New Roman Bold" w:cs="Times New Roman"/>
          <w:smallCaps/>
          <w:sz w:val="28"/>
          <w:szCs w:val="28"/>
        </w:rPr>
        <w:t xml:space="preserve">: </w:t>
      </w:r>
      <w:r w:rsidR="009342C2">
        <w:rPr>
          <w:rFonts w:ascii="Times New Roman Bold" w:eastAsia="Times New Roman" w:hAnsi="Times New Roman Bold" w:cs="Times New Roman"/>
          <w:smallCaps/>
          <w:sz w:val="28"/>
          <w:szCs w:val="28"/>
        </w:rPr>
        <w:t>Portfolio</w:t>
      </w:r>
    </w:p>
    <w:p w14:paraId="75041047" w14:textId="45AE68AD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3B8D6D" w14:textId="630AA411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F434B9" w14:textId="2A0DED0E" w:rsidR="006359B3" w:rsidRDefault="001F3B78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4BF794" wp14:editId="668E121F">
            <wp:extent cx="4876800" cy="46126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020" cy="46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4912" w14:textId="347CB689" w:rsidR="006359B3" w:rsidRDefault="001F3B78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7370B3" wp14:editId="058F5392">
            <wp:extent cx="4858974" cy="4970585"/>
            <wp:effectExtent l="0" t="0" r="571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15" cy="499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11BD" w14:textId="43117EBD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2BE052" w14:textId="1428B248" w:rsidR="00B57BBE" w:rsidRDefault="00B57BBE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4C2B86" w14:textId="0F2FEFB7" w:rsidR="00D27624" w:rsidRDefault="001F3B78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0C0251" wp14:editId="42016A41">
            <wp:extent cx="5943600" cy="2016370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39"/>
                    <a:stretch/>
                  </pic:blipFill>
                  <pic:spPr bwMode="auto">
                    <a:xfrm>
                      <a:off x="0" y="0"/>
                      <a:ext cx="5943600" cy="201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DC789" w14:textId="77777777" w:rsidR="00D27624" w:rsidRDefault="00D27624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9F8B16" w14:textId="48ADF488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2C6AEB" w14:textId="4DB998FB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938898" w14:textId="2CEEB67B" w:rsidR="00AE3A44" w:rsidRPr="000B0AB5" w:rsidRDefault="00062350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Assert the following…</w:t>
      </w:r>
    </w:p>
    <w:p w14:paraId="1C1E6B18" w14:textId="3A7DA907" w:rsidR="00062350" w:rsidRDefault="00062350" w:rsidP="00062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50">
        <w:rPr>
          <w:rFonts w:ascii="Times New Roman" w:eastAsia="Times New Roman" w:hAnsi="Times New Roman" w:cs="Times New Roman"/>
          <w:sz w:val="24"/>
          <w:szCs w:val="24"/>
        </w:rPr>
        <w:t xml:space="preserve">a) I have not shared the source code in my program with anyone other than my instructor’s approved human sources. </w:t>
      </w:r>
    </w:p>
    <w:p w14:paraId="3D563EBA" w14:textId="3DD1BF2F" w:rsidR="00062350" w:rsidRDefault="00062350" w:rsidP="00062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50">
        <w:rPr>
          <w:rFonts w:ascii="Times New Roman" w:eastAsia="Times New Roman" w:hAnsi="Times New Roman" w:cs="Times New Roman"/>
          <w:sz w:val="24"/>
          <w:szCs w:val="24"/>
        </w:rPr>
        <w:t xml:space="preserve">b) I have not used source code obtained from another student, or any other unauthorized source, either modified or unmodified. </w:t>
      </w:r>
    </w:p>
    <w:p w14:paraId="1B02AF02" w14:textId="77777777" w:rsidR="00062350" w:rsidRDefault="00062350" w:rsidP="00062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50">
        <w:rPr>
          <w:rFonts w:ascii="Times New Roman" w:eastAsia="Times New Roman" w:hAnsi="Times New Roman" w:cs="Times New Roman"/>
          <w:sz w:val="24"/>
          <w:szCs w:val="24"/>
        </w:rPr>
        <w:t xml:space="preserve">c) If any source code or documentation used in my program was obtained from another source, such as a </w:t>
      </w:r>
      <w:proofErr w:type="gramStart"/>
      <w:r w:rsidRPr="00062350">
        <w:rPr>
          <w:rFonts w:ascii="Times New Roman" w:eastAsia="Times New Roman" w:hAnsi="Times New Roman" w:cs="Times New Roman"/>
          <w:sz w:val="24"/>
          <w:szCs w:val="24"/>
        </w:rPr>
        <w:t>text book</w:t>
      </w:r>
      <w:proofErr w:type="gramEnd"/>
      <w:r w:rsidRPr="00062350">
        <w:rPr>
          <w:rFonts w:ascii="Times New Roman" w:eastAsia="Times New Roman" w:hAnsi="Times New Roman" w:cs="Times New Roman"/>
          <w:sz w:val="24"/>
          <w:szCs w:val="24"/>
        </w:rPr>
        <w:t xml:space="preserve"> or course notes, that has been clearly noted with a proper citation in the comments of my program. </w:t>
      </w:r>
    </w:p>
    <w:p w14:paraId="590DA181" w14:textId="30B14076" w:rsidR="00062350" w:rsidRPr="00062350" w:rsidRDefault="00062350" w:rsidP="00062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50">
        <w:rPr>
          <w:rFonts w:ascii="Times New Roman" w:eastAsia="Times New Roman" w:hAnsi="Times New Roman" w:cs="Times New Roman"/>
          <w:sz w:val="24"/>
          <w:szCs w:val="24"/>
        </w:rPr>
        <w:t>d) I have not knowingly designed this program in such a way as to defeat or interfere with the normal operation of any machine it is graded on or to produce apparently correct results when in fact it does not.</w:t>
      </w:r>
    </w:p>
    <w:p w14:paraId="617158E7" w14:textId="59435A99" w:rsidR="007F0CB8" w:rsidRPr="000B0AB5" w:rsidRDefault="00C17C9E" w:rsidP="000B0AB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7F0CB8" w:rsidRPr="000B0AB5" w:rsidSect="000B0AB5">
      <w:headerReference w:type="default" r:id="rId11"/>
      <w:footerReference w:type="default" r:id="rId12"/>
      <w:pgSz w:w="12240" w:h="20160" w:code="5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EF3CF" w14:textId="77777777" w:rsidR="00C17C9E" w:rsidRDefault="00C17C9E">
      <w:pPr>
        <w:spacing w:after="0" w:line="240" w:lineRule="auto"/>
      </w:pPr>
      <w:r>
        <w:separator/>
      </w:r>
    </w:p>
  </w:endnote>
  <w:endnote w:type="continuationSeparator" w:id="0">
    <w:p w14:paraId="1FF3AF75" w14:textId="77777777" w:rsidR="00C17C9E" w:rsidRDefault="00C1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158210916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F84720" w14:textId="77777777" w:rsidR="00F3659C" w:rsidRPr="004271E2" w:rsidRDefault="0070061F" w:rsidP="004271E2">
            <w:pPr>
              <w:pStyle w:val="Footer"/>
              <w:jc w:val="right"/>
              <w:rPr>
                <w:rFonts w:ascii="Times New Roman" w:hAnsi="Times New Roman"/>
              </w:rPr>
            </w:pPr>
            <w:r w:rsidRPr="00D82ADE">
              <w:rPr>
                <w:rFonts w:ascii="Times New Roman" w:hAnsi="Times New Roman"/>
                <w:sz w:val="20"/>
              </w:rPr>
              <w:t xml:space="preserve">Page </w: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begin"/>
            </w:r>
            <w:r w:rsidRPr="00055F86">
              <w:rPr>
                <w:rFonts w:ascii="Times New Roman" w:hAnsi="Times New Roman"/>
                <w:bCs/>
                <w:sz w:val="20"/>
              </w:rPr>
              <w:instrText xml:space="preserve"> PAGE </w:instrTex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="006B3DC7">
              <w:rPr>
                <w:rFonts w:ascii="Times New Roman" w:hAnsi="Times New Roman"/>
                <w:bCs/>
                <w:noProof/>
                <w:sz w:val="20"/>
              </w:rPr>
              <w:t>1</w: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D82ADE">
              <w:rPr>
                <w:rFonts w:ascii="Times New Roman" w:hAnsi="Times New Roman"/>
                <w:sz w:val="20"/>
              </w:rPr>
              <w:t xml:space="preserve"> of </w: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begin"/>
            </w:r>
            <w:r w:rsidRPr="00055F86">
              <w:rPr>
                <w:rFonts w:ascii="Times New Roman" w:hAnsi="Times New Roman"/>
                <w:bCs/>
                <w:sz w:val="20"/>
              </w:rPr>
              <w:instrText xml:space="preserve"> NUMPAGES  </w:instrTex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="006B3DC7">
              <w:rPr>
                <w:rFonts w:ascii="Times New Roman" w:hAnsi="Times New Roman"/>
                <w:bCs/>
                <w:noProof/>
                <w:sz w:val="20"/>
              </w:rPr>
              <w:t>1</w: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48EDF" w14:textId="77777777" w:rsidR="00C17C9E" w:rsidRDefault="00C17C9E">
      <w:pPr>
        <w:spacing w:after="0" w:line="240" w:lineRule="auto"/>
      </w:pPr>
      <w:r>
        <w:separator/>
      </w:r>
    </w:p>
  </w:footnote>
  <w:footnote w:type="continuationSeparator" w:id="0">
    <w:p w14:paraId="357E1671" w14:textId="77777777" w:rsidR="00C17C9E" w:rsidRDefault="00C1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A848" w14:textId="77F05D25" w:rsidR="000B0AB5" w:rsidRPr="00BD467E" w:rsidRDefault="000B0AB5" w:rsidP="000B0AB5">
    <w:pPr>
      <w:spacing w:after="0" w:line="240" w:lineRule="auto"/>
      <w:jc w:val="right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BD467E">
      <w:rPr>
        <w:rFonts w:ascii="Times New Roman" w:eastAsia="Times New Roman" w:hAnsi="Times New Roman" w:cs="Times New Roman"/>
        <w:b/>
        <w:bCs/>
        <w:sz w:val="24"/>
        <w:szCs w:val="24"/>
      </w:rPr>
      <w:t>CSIS 11</w:t>
    </w:r>
    <w:r w:rsidR="00BC4301">
      <w:rPr>
        <w:rFonts w:ascii="Times New Roman" w:eastAsia="Times New Roman" w:hAnsi="Times New Roman" w:cs="Times New Roman"/>
        <w:b/>
        <w:bCs/>
        <w:sz w:val="24"/>
        <w:szCs w:val="24"/>
      </w:rPr>
      <w:t>2</w:t>
    </w:r>
    <w:r w:rsidR="00062350">
      <w:rPr>
        <w:rFonts w:ascii="Times New Roman" w:eastAsia="Times New Roman" w:hAnsi="Times New Roman" w:cs="Times New Roman"/>
        <w:b/>
        <w:bCs/>
        <w:sz w:val="24"/>
        <w:szCs w:val="24"/>
      </w:rPr>
      <w:t>-B0</w:t>
    </w:r>
    <w:r w:rsidR="00BC4301">
      <w:rPr>
        <w:rFonts w:ascii="Times New Roman" w:eastAsia="Times New Roman" w:hAnsi="Times New Roman" w:cs="Times New Roman"/>
        <w:b/>
        <w:bCs/>
        <w:sz w:val="24"/>
        <w:szCs w:val="24"/>
      </w:rPr>
      <w:t>1</w:t>
    </w:r>
  </w:p>
  <w:p w14:paraId="2302913F" w14:textId="6705AC5C" w:rsidR="000B0AB5" w:rsidRPr="00BD467E" w:rsidRDefault="00062350" w:rsidP="000B0AB5">
    <w:pPr>
      <w:spacing w:after="240" w:line="240" w:lineRule="auto"/>
      <w:jc w:val="right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 xml:space="preserve">C++ </w:t>
    </w:r>
    <w:r w:rsidR="00F51640">
      <w:rPr>
        <w:rFonts w:ascii="Times New Roman" w:eastAsia="Times New Roman" w:hAnsi="Times New Roman" w:cs="Times New Roman"/>
        <w:b/>
        <w:bCs/>
        <w:sz w:val="24"/>
        <w:szCs w:val="24"/>
      </w:rPr>
      <w:t>Assignment</w:t>
    </w: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 xml:space="preserve"> </w:t>
    </w:r>
    <w:r w:rsidR="009342C2">
      <w:rPr>
        <w:rFonts w:ascii="Times New Roman" w:eastAsia="Times New Roman" w:hAnsi="Times New Roman" w:cs="Times New Roman"/>
        <w:b/>
        <w:bCs/>
        <w:sz w:val="24"/>
        <w:szCs w:val="24"/>
      </w:rPr>
      <w:t>7</w:t>
    </w: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 xml:space="preserve"> (</w:t>
    </w:r>
    <w:r w:rsidR="009342C2">
      <w:rPr>
        <w:rFonts w:ascii="Times New Roman" w:eastAsia="Times New Roman" w:hAnsi="Times New Roman" w:cs="Times New Roman"/>
        <w:b/>
        <w:bCs/>
        <w:sz w:val="24"/>
        <w:szCs w:val="24"/>
      </w:rPr>
      <w:t>Portfolio</w:t>
    </w: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>)</w:t>
    </w:r>
    <w:r w:rsidR="000B0AB5" w:rsidRPr="000B0AB5">
      <w:rPr>
        <w:rFonts w:ascii="Times New Roman" w:eastAsia="Times New Roman" w:hAnsi="Times New Roman" w:cs="Times New Roman"/>
        <w:b/>
        <w:bCs/>
        <w:sz w:val="24"/>
        <w:szCs w:val="24"/>
        <w:highlight w:val="yellow"/>
      </w:rPr>
      <w:br/>
    </w: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>Hayden Eubanks</w:t>
    </w:r>
    <w:r w:rsidR="000B0AB5" w:rsidRPr="000B0AB5">
      <w:rPr>
        <w:rFonts w:ascii="Times New Roman" w:eastAsia="Times New Roman" w:hAnsi="Times New Roman" w:cs="Times New Roman"/>
        <w:b/>
        <w:bCs/>
        <w:sz w:val="24"/>
        <w:szCs w:val="24"/>
        <w:highlight w:val="yellow"/>
      </w:rPr>
      <w:br/>
    </w:r>
    <w:r w:rsidR="00E63A22">
      <w:rPr>
        <w:rFonts w:ascii="Times New Roman" w:eastAsia="Times New Roman" w:hAnsi="Times New Roman" w:cs="Times New Roman"/>
        <w:b/>
        <w:bCs/>
        <w:sz w:val="24"/>
        <w:szCs w:val="24"/>
      </w:rPr>
      <w:t>0</w:t>
    </w:r>
    <w:r w:rsidR="009342C2">
      <w:rPr>
        <w:rFonts w:ascii="Times New Roman" w:eastAsia="Times New Roman" w:hAnsi="Times New Roman" w:cs="Times New Roman"/>
        <w:b/>
        <w:bCs/>
        <w:sz w:val="24"/>
        <w:szCs w:val="24"/>
      </w:rPr>
      <w:t>9</w:t>
    </w:r>
    <w:r>
      <w:rPr>
        <w:rFonts w:ascii="Times New Roman" w:eastAsia="Times New Roman" w:hAnsi="Times New Roman" w:cs="Times New Roman"/>
        <w:b/>
        <w:bCs/>
        <w:sz w:val="24"/>
        <w:szCs w:val="24"/>
      </w:rPr>
      <w:t xml:space="preserve">, </w:t>
    </w:r>
    <w:r w:rsidR="00E63A22">
      <w:rPr>
        <w:rFonts w:ascii="Times New Roman" w:eastAsia="Times New Roman" w:hAnsi="Times New Roman" w:cs="Times New Roman"/>
        <w:b/>
        <w:bCs/>
        <w:sz w:val="24"/>
        <w:szCs w:val="24"/>
      </w:rPr>
      <w:t>October</w:t>
    </w:r>
    <w:r>
      <w:rPr>
        <w:rFonts w:ascii="Times New Roman" w:eastAsia="Times New Roman" w:hAnsi="Times New Roman" w:cs="Times New Roman"/>
        <w:b/>
        <w:bCs/>
        <w:sz w:val="24"/>
        <w:szCs w:val="24"/>
      </w:rP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350"/>
    <w:rsid w:val="00062350"/>
    <w:rsid w:val="000B0AB5"/>
    <w:rsid w:val="000B4D1D"/>
    <w:rsid w:val="000E4E46"/>
    <w:rsid w:val="000E5A14"/>
    <w:rsid w:val="001034F6"/>
    <w:rsid w:val="00142267"/>
    <w:rsid w:val="001954BA"/>
    <w:rsid w:val="001F2711"/>
    <w:rsid w:val="001F3B78"/>
    <w:rsid w:val="00270633"/>
    <w:rsid w:val="002D53C8"/>
    <w:rsid w:val="002F76D8"/>
    <w:rsid w:val="00302650"/>
    <w:rsid w:val="003165F7"/>
    <w:rsid w:val="003C665D"/>
    <w:rsid w:val="003D749E"/>
    <w:rsid w:val="003E1A41"/>
    <w:rsid w:val="004954A4"/>
    <w:rsid w:val="004A751C"/>
    <w:rsid w:val="00501982"/>
    <w:rsid w:val="00523D61"/>
    <w:rsid w:val="005B389A"/>
    <w:rsid w:val="00624E6C"/>
    <w:rsid w:val="006359B3"/>
    <w:rsid w:val="00663187"/>
    <w:rsid w:val="006B3DC7"/>
    <w:rsid w:val="006D6B92"/>
    <w:rsid w:val="0070061F"/>
    <w:rsid w:val="007747C7"/>
    <w:rsid w:val="008D3853"/>
    <w:rsid w:val="00900420"/>
    <w:rsid w:val="009342C2"/>
    <w:rsid w:val="009D251D"/>
    <w:rsid w:val="009F18AB"/>
    <w:rsid w:val="00A0669E"/>
    <w:rsid w:val="00A95F1C"/>
    <w:rsid w:val="00AA539F"/>
    <w:rsid w:val="00AB2DB5"/>
    <w:rsid w:val="00AE3A44"/>
    <w:rsid w:val="00B11D3B"/>
    <w:rsid w:val="00B17A39"/>
    <w:rsid w:val="00B32A2E"/>
    <w:rsid w:val="00B57BBE"/>
    <w:rsid w:val="00BA74D8"/>
    <w:rsid w:val="00BB1396"/>
    <w:rsid w:val="00BC4301"/>
    <w:rsid w:val="00BE46F2"/>
    <w:rsid w:val="00C17C9E"/>
    <w:rsid w:val="00C30BCE"/>
    <w:rsid w:val="00D27624"/>
    <w:rsid w:val="00D448FF"/>
    <w:rsid w:val="00D46C8D"/>
    <w:rsid w:val="00E37012"/>
    <w:rsid w:val="00E63A22"/>
    <w:rsid w:val="00E8080A"/>
    <w:rsid w:val="00EC6C58"/>
    <w:rsid w:val="00F11756"/>
    <w:rsid w:val="00F24BAE"/>
    <w:rsid w:val="00F51640"/>
    <w:rsid w:val="00F610BF"/>
    <w:rsid w:val="00F634EF"/>
    <w:rsid w:val="00F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534A"/>
  <w15:chartTrackingRefBased/>
  <w15:docId w15:val="{48AF3E5B-BBED-8148-95D5-2E2D7207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A44"/>
  </w:style>
  <w:style w:type="paragraph" w:styleId="Footer">
    <w:name w:val="footer"/>
    <w:basedOn w:val="Normal"/>
    <w:link w:val="FooterChar"/>
    <w:uiPriority w:val="99"/>
    <w:unhideWhenUsed/>
    <w:rsid w:val="00AE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A44"/>
  </w:style>
  <w:style w:type="paragraph" w:styleId="BalloonText">
    <w:name w:val="Balloon Text"/>
    <w:basedOn w:val="Normal"/>
    <w:link w:val="BalloonTextChar"/>
    <w:uiPriority w:val="99"/>
    <w:semiHidden/>
    <w:unhideWhenUsed/>
    <w:rsid w:val="00AE3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5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3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3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3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5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2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ydenubanx/Library/Group%20Containers/UBF8T346G9.Office/User%20Content.localized/Templates.localized/Article_Reviews_Template-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Article_Reviews_Template-new.dotx</Template>
  <TotalTime>42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Eubanks, Hayden</cp:lastModifiedBy>
  <cp:revision>17</cp:revision>
  <dcterms:created xsi:type="dcterms:W3CDTF">2021-06-14T11:52:00Z</dcterms:created>
  <dcterms:modified xsi:type="dcterms:W3CDTF">2021-10-09T06:29:00Z</dcterms:modified>
</cp:coreProperties>
</file>